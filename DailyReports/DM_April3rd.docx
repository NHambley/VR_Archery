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4A8" w:rsidRDefault="00C572C8">
      <w:r>
        <w:t>Group C</w:t>
      </w:r>
    </w:p>
    <w:p w:rsidR="00C572C8" w:rsidRDefault="00C572C8">
      <w:r>
        <w:t xml:space="preserve">April </w:t>
      </w:r>
      <w:r w:rsidR="00456222">
        <w:t>3</w:t>
      </w:r>
      <w:r>
        <w:t>, 2019</w:t>
      </w:r>
    </w:p>
    <w:p w:rsidR="00C572C8" w:rsidRPr="00701D16" w:rsidRDefault="00C572C8">
      <w:pPr>
        <w:rPr>
          <w:sz w:val="28"/>
        </w:rPr>
      </w:pPr>
      <w:r w:rsidRPr="00701D16">
        <w:rPr>
          <w:b/>
          <w:sz w:val="28"/>
          <w:u w:val="single"/>
        </w:rPr>
        <w:t>Member Report</w:t>
      </w:r>
    </w:p>
    <w:p w:rsidR="00C572C8" w:rsidRPr="00701D16" w:rsidRDefault="00C572C8">
      <w:pPr>
        <w:rPr>
          <w:b/>
        </w:rPr>
      </w:pPr>
      <w:r w:rsidRPr="00701D16">
        <w:rPr>
          <w:b/>
        </w:rPr>
        <w:t>Mitch Steffens: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Worked on</w:t>
      </w:r>
    </w:p>
    <w:p w:rsidR="00701D16" w:rsidRDefault="006628EF" w:rsidP="00701D16">
      <w:pPr>
        <w:pStyle w:val="ListParagraph"/>
        <w:numPr>
          <w:ilvl w:val="1"/>
          <w:numId w:val="1"/>
        </w:numPr>
      </w:pPr>
      <w:r>
        <w:t>Started work on the base mechanic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Will Work on</w:t>
      </w:r>
    </w:p>
    <w:p w:rsidR="00701D16" w:rsidRDefault="006628EF" w:rsidP="00701D16">
      <w:pPr>
        <w:pStyle w:val="ListParagraph"/>
        <w:numPr>
          <w:ilvl w:val="1"/>
          <w:numId w:val="1"/>
        </w:numPr>
      </w:pPr>
      <w:r>
        <w:t xml:space="preserve">Continue working on </w:t>
      </w:r>
      <w:proofErr w:type="spellStart"/>
      <w:r>
        <w:t>VR_Archery</w:t>
      </w:r>
      <w:proofErr w:type="spellEnd"/>
    </w:p>
    <w:p w:rsidR="00C572C8" w:rsidRDefault="00701D16" w:rsidP="00701D16">
      <w:pPr>
        <w:pStyle w:val="ListParagraph"/>
        <w:numPr>
          <w:ilvl w:val="0"/>
          <w:numId w:val="1"/>
        </w:numPr>
      </w:pPr>
      <w:r>
        <w:t>Issues</w:t>
      </w:r>
    </w:p>
    <w:p w:rsidR="00701D16" w:rsidRDefault="006628EF" w:rsidP="00701D16">
      <w:pPr>
        <w:pStyle w:val="ListParagraph"/>
        <w:numPr>
          <w:ilvl w:val="1"/>
          <w:numId w:val="1"/>
        </w:numPr>
      </w:pPr>
      <w:r>
        <w:t>No VR headset to test—getting that today</w:t>
      </w:r>
    </w:p>
    <w:p w:rsidR="00C572C8" w:rsidRPr="00701D16" w:rsidRDefault="00C572C8">
      <w:pPr>
        <w:rPr>
          <w:b/>
        </w:rPr>
      </w:pPr>
      <w:r w:rsidRPr="00701D16">
        <w:rPr>
          <w:b/>
        </w:rPr>
        <w:t xml:space="preserve">Nathan </w:t>
      </w:r>
      <w:proofErr w:type="spellStart"/>
      <w:r w:rsidRPr="00701D16">
        <w:rPr>
          <w:b/>
        </w:rPr>
        <w:t>Hambley</w:t>
      </w:r>
      <w:proofErr w:type="spellEnd"/>
      <w:r w:rsidRPr="00701D16">
        <w:rPr>
          <w:b/>
        </w:rPr>
        <w:t>: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Worked on</w:t>
      </w:r>
    </w:p>
    <w:p w:rsidR="00701D16" w:rsidRDefault="00456222" w:rsidP="00701D16">
      <w:pPr>
        <w:pStyle w:val="ListParagraph"/>
        <w:numPr>
          <w:ilvl w:val="1"/>
          <w:numId w:val="1"/>
        </w:numPr>
      </w:pPr>
      <w:r>
        <w:t>More research into VR and potential stretch goal options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Will Work on</w:t>
      </w:r>
    </w:p>
    <w:p w:rsidR="00701D16" w:rsidRDefault="00701D16" w:rsidP="00701D16">
      <w:pPr>
        <w:pStyle w:val="ListParagraph"/>
        <w:numPr>
          <w:ilvl w:val="1"/>
          <w:numId w:val="1"/>
        </w:numPr>
      </w:pPr>
      <w:r>
        <w:t>Target for Archery</w:t>
      </w:r>
      <w:r w:rsidR="00456222">
        <w:t xml:space="preserve"> + research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Issues</w:t>
      </w:r>
    </w:p>
    <w:p w:rsidR="00701D16" w:rsidRDefault="00701D16" w:rsidP="00701D16">
      <w:pPr>
        <w:pStyle w:val="ListParagraph"/>
        <w:numPr>
          <w:ilvl w:val="1"/>
          <w:numId w:val="1"/>
        </w:numPr>
      </w:pPr>
      <w:r>
        <w:t>None encountered yet</w:t>
      </w:r>
    </w:p>
    <w:p w:rsidR="00C572C8" w:rsidRPr="00701D16" w:rsidRDefault="00C572C8">
      <w:pPr>
        <w:rPr>
          <w:b/>
        </w:rPr>
      </w:pPr>
      <w:r w:rsidRPr="00701D16">
        <w:rPr>
          <w:b/>
        </w:rPr>
        <w:t>Conor Lilley:</w:t>
      </w:r>
      <w:bookmarkStart w:id="0" w:name="_GoBack"/>
      <w:bookmarkEnd w:id="0"/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Worked on</w:t>
      </w:r>
    </w:p>
    <w:p w:rsidR="00701D16" w:rsidRDefault="006628EF" w:rsidP="00701D16">
      <w:pPr>
        <w:pStyle w:val="ListParagraph"/>
        <w:numPr>
          <w:ilvl w:val="1"/>
          <w:numId w:val="1"/>
        </w:numPr>
      </w:pPr>
      <w:r>
        <w:t>Researched ways to save high score in local storage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Will Work on</w:t>
      </w:r>
    </w:p>
    <w:p w:rsidR="00701D16" w:rsidRDefault="00701D16" w:rsidP="00701D16">
      <w:pPr>
        <w:pStyle w:val="ListParagraph"/>
        <w:numPr>
          <w:ilvl w:val="1"/>
          <w:numId w:val="1"/>
        </w:numPr>
      </w:pPr>
      <w:r>
        <w:t>Time limit and High score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Issues</w:t>
      </w:r>
    </w:p>
    <w:p w:rsidR="00701D16" w:rsidRDefault="00701D16" w:rsidP="00701D16">
      <w:pPr>
        <w:pStyle w:val="ListParagraph"/>
        <w:numPr>
          <w:ilvl w:val="1"/>
          <w:numId w:val="1"/>
        </w:numPr>
      </w:pPr>
      <w:r>
        <w:t>None encountered yet</w:t>
      </w:r>
    </w:p>
    <w:p w:rsidR="00C572C8" w:rsidRPr="00C572C8" w:rsidRDefault="00C572C8"/>
    <w:sectPr w:rsidR="00C572C8" w:rsidRPr="00C57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313CE"/>
    <w:multiLevelType w:val="hybridMultilevel"/>
    <w:tmpl w:val="0E08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C8"/>
    <w:rsid w:val="002644A8"/>
    <w:rsid w:val="00456222"/>
    <w:rsid w:val="006628EF"/>
    <w:rsid w:val="00701D16"/>
    <w:rsid w:val="00C5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83BAD"/>
  <w15:chartTrackingRefBased/>
  <w15:docId w15:val="{A6C066E2-20D5-4F8E-BC13-F57F1DDA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A6ADC18D</Template>
  <TotalTime>11</TotalTime>
  <Pages>1</Pages>
  <Words>72</Words>
  <Characters>414</Characters>
  <Application>Microsoft Office Word</Application>
  <DocSecurity>0</DocSecurity>
  <Lines>3</Lines>
  <Paragraphs>1</Paragraphs>
  <ScaleCrop>false</ScaleCrop>
  <Company>Rochester Institute of Technology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Lilley (RIT Student)</dc:creator>
  <cp:keywords/>
  <dc:description/>
  <cp:lastModifiedBy>Conor Lilley (RIT Student)</cp:lastModifiedBy>
  <cp:revision>4</cp:revision>
  <dcterms:created xsi:type="dcterms:W3CDTF">2019-04-01T16:06:00Z</dcterms:created>
  <dcterms:modified xsi:type="dcterms:W3CDTF">2019-04-03T15:58:00Z</dcterms:modified>
</cp:coreProperties>
</file>