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>April 1,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Watched tutorials and accepted GitHub invite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Setting up the basic project with project settings</w:t>
      </w:r>
    </w:p>
    <w:p w:rsidR="00C572C8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 xml:space="preserve">Nathan </w:t>
      </w:r>
      <w:proofErr w:type="spellStart"/>
      <w:r w:rsidRPr="00701D16">
        <w:rPr>
          <w:b/>
        </w:rPr>
        <w:t>Hambley</w:t>
      </w:r>
      <w:proofErr w:type="spellEnd"/>
      <w:r w:rsidRPr="00701D16">
        <w:rPr>
          <w:b/>
        </w:rPr>
        <w:t>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Set up Git</w:t>
      </w:r>
      <w:r>
        <w:t>H</w:t>
      </w:r>
      <w:r>
        <w:t>ub Repo and assigning tasks to others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Target for Archery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Watched tutorials and accepted GitHub invite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Time limit and High score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701D16" w:rsidP="00701D16">
      <w:pPr>
        <w:pStyle w:val="ListParagraph"/>
        <w:numPr>
          <w:ilvl w:val="1"/>
          <w:numId w:val="1"/>
        </w:numPr>
      </w:pPr>
      <w:r>
        <w:t>None encountered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701D16"/>
    <w:rsid w:val="00C5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5D5E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897602EB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>Rochester Institute of Technology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Lilley (RIT Student)</dc:creator>
  <cp:keywords/>
  <dc:description/>
  <cp:lastModifiedBy>Conor Lilley (RIT Student)</cp:lastModifiedBy>
  <cp:revision>2</cp:revision>
  <dcterms:created xsi:type="dcterms:W3CDTF">2019-04-01T16:06:00Z</dcterms:created>
  <dcterms:modified xsi:type="dcterms:W3CDTF">2019-04-01T16:13:00Z</dcterms:modified>
</cp:coreProperties>
</file>