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44A8" w:rsidRDefault="00C572C8">
      <w:r>
        <w:t>Group C</w:t>
      </w:r>
    </w:p>
    <w:p w:rsidR="00C572C8" w:rsidRDefault="00C572C8">
      <w:r>
        <w:t xml:space="preserve">April </w:t>
      </w:r>
      <w:r w:rsidR="00901CFA">
        <w:t>1</w:t>
      </w:r>
      <w:r w:rsidR="00C6768F">
        <w:t>5</w:t>
      </w:r>
      <w:r>
        <w:t>, 2019</w:t>
      </w:r>
    </w:p>
    <w:p w:rsidR="00C572C8" w:rsidRPr="00701D16" w:rsidRDefault="00C572C8">
      <w:pPr>
        <w:rPr>
          <w:sz w:val="28"/>
        </w:rPr>
      </w:pPr>
      <w:r w:rsidRPr="00701D16">
        <w:rPr>
          <w:b/>
          <w:sz w:val="28"/>
          <w:u w:val="single"/>
        </w:rPr>
        <w:t>Member Report</w:t>
      </w:r>
    </w:p>
    <w:p w:rsidR="00C572C8" w:rsidRPr="00701D16" w:rsidRDefault="00C572C8">
      <w:pPr>
        <w:rPr>
          <w:b/>
        </w:rPr>
      </w:pPr>
      <w:r w:rsidRPr="00701D16">
        <w:rPr>
          <w:b/>
        </w:rPr>
        <w:t>Mitch Steffens:</w:t>
      </w:r>
    </w:p>
    <w:p w:rsidR="00701D16" w:rsidRDefault="00701D16" w:rsidP="00701D16">
      <w:pPr>
        <w:pStyle w:val="ListParagraph"/>
        <w:numPr>
          <w:ilvl w:val="0"/>
          <w:numId w:val="1"/>
        </w:numPr>
      </w:pPr>
      <w:r>
        <w:t>Worked on</w:t>
      </w:r>
    </w:p>
    <w:p w:rsidR="008B69AB" w:rsidRDefault="003513FB" w:rsidP="008B69AB">
      <w:pPr>
        <w:pStyle w:val="ListParagraph"/>
        <w:numPr>
          <w:ilvl w:val="1"/>
          <w:numId w:val="1"/>
        </w:numPr>
      </w:pPr>
      <w:r>
        <w:t>Worked on the scene</w:t>
      </w:r>
    </w:p>
    <w:p w:rsidR="00701D16" w:rsidRDefault="00701D16" w:rsidP="00701D16">
      <w:pPr>
        <w:pStyle w:val="ListParagraph"/>
        <w:numPr>
          <w:ilvl w:val="0"/>
          <w:numId w:val="1"/>
        </w:numPr>
      </w:pPr>
      <w:r>
        <w:t>Will Work on</w:t>
      </w:r>
    </w:p>
    <w:p w:rsidR="00701D16" w:rsidRDefault="003513FB" w:rsidP="00701D16">
      <w:pPr>
        <w:pStyle w:val="ListParagraph"/>
        <w:numPr>
          <w:ilvl w:val="1"/>
          <w:numId w:val="1"/>
        </w:numPr>
      </w:pPr>
      <w:r>
        <w:t>Scene + time management</w:t>
      </w:r>
    </w:p>
    <w:p w:rsidR="009C5BBC" w:rsidRDefault="00701D16" w:rsidP="009C5BBC">
      <w:pPr>
        <w:pStyle w:val="ListParagraph"/>
        <w:numPr>
          <w:ilvl w:val="0"/>
          <w:numId w:val="1"/>
        </w:numPr>
      </w:pPr>
      <w:r>
        <w:t>Issues</w:t>
      </w:r>
    </w:p>
    <w:p w:rsidR="009C5BBC" w:rsidRPr="009C5BBC" w:rsidRDefault="00F6120F" w:rsidP="009C5BBC">
      <w:pPr>
        <w:pStyle w:val="ListParagraph"/>
        <w:numPr>
          <w:ilvl w:val="1"/>
          <w:numId w:val="1"/>
        </w:numPr>
      </w:pPr>
      <w:r>
        <w:t>None yet</w:t>
      </w:r>
    </w:p>
    <w:p w:rsidR="00C572C8" w:rsidRPr="009C5BBC" w:rsidRDefault="00C572C8" w:rsidP="008B69AB">
      <w:r w:rsidRPr="009C5BBC">
        <w:rPr>
          <w:b/>
        </w:rPr>
        <w:t>Nathan Hambley:</w:t>
      </w:r>
    </w:p>
    <w:p w:rsidR="00701D16" w:rsidRDefault="00701D16" w:rsidP="00701D16">
      <w:pPr>
        <w:pStyle w:val="ListParagraph"/>
        <w:numPr>
          <w:ilvl w:val="0"/>
          <w:numId w:val="1"/>
        </w:numPr>
      </w:pPr>
      <w:r>
        <w:t>Worked on</w:t>
      </w:r>
    </w:p>
    <w:p w:rsidR="009C5BBC" w:rsidRDefault="003513FB" w:rsidP="009C5BBC">
      <w:pPr>
        <w:pStyle w:val="ListParagraph"/>
        <w:numPr>
          <w:ilvl w:val="1"/>
          <w:numId w:val="1"/>
        </w:numPr>
      </w:pPr>
      <w:r>
        <w:t>Finished Main archery mechanic</w:t>
      </w:r>
    </w:p>
    <w:p w:rsidR="00701D16" w:rsidRDefault="00701D16" w:rsidP="00701D16">
      <w:pPr>
        <w:pStyle w:val="ListParagraph"/>
        <w:numPr>
          <w:ilvl w:val="0"/>
          <w:numId w:val="1"/>
        </w:numPr>
      </w:pPr>
      <w:r>
        <w:t>Will Work on</w:t>
      </w:r>
    </w:p>
    <w:p w:rsidR="00701D16" w:rsidRDefault="003513FB" w:rsidP="00701D16">
      <w:pPr>
        <w:pStyle w:val="ListParagraph"/>
        <w:numPr>
          <w:ilvl w:val="1"/>
          <w:numId w:val="1"/>
        </w:numPr>
      </w:pPr>
      <w:r>
        <w:t>UI</w:t>
      </w:r>
    </w:p>
    <w:p w:rsidR="00701D16" w:rsidRDefault="00701D16" w:rsidP="00701D16">
      <w:pPr>
        <w:pStyle w:val="ListParagraph"/>
        <w:numPr>
          <w:ilvl w:val="0"/>
          <w:numId w:val="1"/>
        </w:numPr>
      </w:pPr>
      <w:r>
        <w:t>Issues</w:t>
      </w:r>
    </w:p>
    <w:p w:rsidR="008B69AB" w:rsidRPr="00F6120F" w:rsidRDefault="00F6120F" w:rsidP="008B69AB">
      <w:pPr>
        <w:pStyle w:val="ListParagraph"/>
        <w:numPr>
          <w:ilvl w:val="1"/>
          <w:numId w:val="1"/>
        </w:numPr>
      </w:pPr>
      <w:bookmarkStart w:id="0" w:name="_GoBack"/>
      <w:r w:rsidRPr="00F6120F">
        <w:t>None yet</w:t>
      </w:r>
    </w:p>
    <w:bookmarkEnd w:id="0"/>
    <w:p w:rsidR="00C572C8" w:rsidRPr="008B69AB" w:rsidRDefault="00C572C8" w:rsidP="008B69AB">
      <w:pPr>
        <w:rPr>
          <w:b/>
        </w:rPr>
      </w:pPr>
      <w:r w:rsidRPr="008B69AB">
        <w:rPr>
          <w:b/>
        </w:rPr>
        <w:t>Conor Lilley:</w:t>
      </w:r>
    </w:p>
    <w:p w:rsidR="00701D16" w:rsidRDefault="00701D16" w:rsidP="00701D16">
      <w:pPr>
        <w:pStyle w:val="ListParagraph"/>
        <w:numPr>
          <w:ilvl w:val="0"/>
          <w:numId w:val="1"/>
        </w:numPr>
      </w:pPr>
      <w:r>
        <w:t>Worked on</w:t>
      </w:r>
    </w:p>
    <w:p w:rsidR="00701D16" w:rsidRDefault="003513FB" w:rsidP="00701D16">
      <w:pPr>
        <w:pStyle w:val="ListParagraph"/>
        <w:numPr>
          <w:ilvl w:val="1"/>
          <w:numId w:val="1"/>
        </w:numPr>
      </w:pPr>
      <w:r>
        <w:t>Testing score + time</w:t>
      </w:r>
    </w:p>
    <w:p w:rsidR="00701D16" w:rsidRDefault="00701D16" w:rsidP="00701D16">
      <w:pPr>
        <w:pStyle w:val="ListParagraph"/>
        <w:numPr>
          <w:ilvl w:val="0"/>
          <w:numId w:val="1"/>
        </w:numPr>
      </w:pPr>
      <w:r>
        <w:t>Will Work on</w:t>
      </w:r>
    </w:p>
    <w:p w:rsidR="00701D16" w:rsidRDefault="003513FB" w:rsidP="00701D16">
      <w:pPr>
        <w:pStyle w:val="ListParagraph"/>
        <w:numPr>
          <w:ilvl w:val="1"/>
          <w:numId w:val="1"/>
        </w:numPr>
      </w:pPr>
      <w:r>
        <w:t>Collisions + time management</w:t>
      </w:r>
    </w:p>
    <w:p w:rsidR="00701D16" w:rsidRDefault="00701D16" w:rsidP="00701D16">
      <w:pPr>
        <w:pStyle w:val="ListParagraph"/>
        <w:numPr>
          <w:ilvl w:val="0"/>
          <w:numId w:val="1"/>
        </w:numPr>
      </w:pPr>
      <w:r>
        <w:t>Issues</w:t>
      </w:r>
    </w:p>
    <w:p w:rsidR="00701D16" w:rsidRDefault="00901CFA" w:rsidP="00701D16">
      <w:pPr>
        <w:pStyle w:val="ListParagraph"/>
        <w:numPr>
          <w:ilvl w:val="1"/>
          <w:numId w:val="1"/>
        </w:numPr>
      </w:pPr>
      <w:r>
        <w:t>None yet</w:t>
      </w:r>
    </w:p>
    <w:p w:rsidR="00C572C8" w:rsidRPr="00C572C8" w:rsidRDefault="00C572C8"/>
    <w:sectPr w:rsidR="00C572C8" w:rsidRPr="00C57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E313CE"/>
    <w:multiLevelType w:val="hybridMultilevel"/>
    <w:tmpl w:val="0E08B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2C8"/>
    <w:rsid w:val="002644A8"/>
    <w:rsid w:val="003513FB"/>
    <w:rsid w:val="00456222"/>
    <w:rsid w:val="00494CDF"/>
    <w:rsid w:val="006628EF"/>
    <w:rsid w:val="00701D16"/>
    <w:rsid w:val="008B69AB"/>
    <w:rsid w:val="00901CFA"/>
    <w:rsid w:val="009C5BBC"/>
    <w:rsid w:val="00C572C8"/>
    <w:rsid w:val="00C6768F"/>
    <w:rsid w:val="00EE2714"/>
    <w:rsid w:val="00F6120F"/>
    <w:rsid w:val="00FD0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4689C"/>
  <w15:chartTrackingRefBased/>
  <w15:docId w15:val="{A6C066E2-20D5-4F8E-BC13-F57F1DDAB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D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4F24C828</Template>
  <TotalTime>26</TotalTime>
  <Pages>1</Pages>
  <Words>49</Words>
  <Characters>280</Characters>
  <Application>Microsoft Office Word</Application>
  <DocSecurity>0</DocSecurity>
  <Lines>2</Lines>
  <Paragraphs>1</Paragraphs>
  <ScaleCrop>false</ScaleCrop>
  <Company>Rochester Institute of Technology</Company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Lilley (RIT Student)</dc:creator>
  <cp:keywords/>
  <dc:description/>
  <cp:lastModifiedBy>Conor Lilley (RIT Student)</cp:lastModifiedBy>
  <cp:revision>13</cp:revision>
  <dcterms:created xsi:type="dcterms:W3CDTF">2019-04-01T16:06:00Z</dcterms:created>
  <dcterms:modified xsi:type="dcterms:W3CDTF">2019-04-15T16:03:00Z</dcterms:modified>
</cp:coreProperties>
</file>