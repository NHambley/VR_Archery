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A8" w:rsidRDefault="00C572C8">
      <w:r>
        <w:t>Group C</w:t>
      </w:r>
    </w:p>
    <w:p w:rsidR="00C572C8" w:rsidRDefault="00C572C8">
      <w:r>
        <w:t xml:space="preserve">April </w:t>
      </w:r>
      <w:r w:rsidR="00901CFA">
        <w:t>10</w:t>
      </w:r>
      <w:r>
        <w:t>, 2019</w:t>
      </w:r>
    </w:p>
    <w:p w:rsidR="00C572C8" w:rsidRPr="00701D16" w:rsidRDefault="00C572C8">
      <w:pPr>
        <w:rPr>
          <w:sz w:val="28"/>
        </w:rPr>
      </w:pPr>
      <w:r w:rsidRPr="00701D16">
        <w:rPr>
          <w:b/>
          <w:sz w:val="28"/>
          <w:u w:val="single"/>
        </w:rPr>
        <w:t>Member Report</w:t>
      </w:r>
    </w:p>
    <w:p w:rsidR="00C572C8" w:rsidRPr="00701D16" w:rsidRDefault="00C572C8">
      <w:pPr>
        <w:rPr>
          <w:b/>
        </w:rPr>
      </w:pPr>
      <w:r w:rsidRPr="00701D16">
        <w:rPr>
          <w:b/>
        </w:rPr>
        <w:t>Mitch Steffens: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8B69AB" w:rsidRDefault="00901CFA" w:rsidP="008B69AB">
      <w:pPr>
        <w:pStyle w:val="ListParagraph"/>
        <w:numPr>
          <w:ilvl w:val="1"/>
          <w:numId w:val="1"/>
        </w:numPr>
      </w:pPr>
      <w:r>
        <w:t>Worked on main archery mechanic, passed off to Nathan.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901CFA" w:rsidP="00701D16">
      <w:pPr>
        <w:pStyle w:val="ListParagraph"/>
        <w:numPr>
          <w:ilvl w:val="1"/>
          <w:numId w:val="1"/>
        </w:numPr>
      </w:pPr>
      <w:r>
        <w:t>Target scene, ‘beautifying’</w:t>
      </w:r>
    </w:p>
    <w:p w:rsidR="009C5BBC" w:rsidRDefault="00701D16" w:rsidP="009C5BBC">
      <w:pPr>
        <w:pStyle w:val="ListParagraph"/>
        <w:numPr>
          <w:ilvl w:val="0"/>
          <w:numId w:val="1"/>
        </w:numPr>
      </w:pPr>
      <w:r>
        <w:t>Issues</w:t>
      </w:r>
    </w:p>
    <w:p w:rsidR="009C5BBC" w:rsidRPr="009C5BBC" w:rsidRDefault="00901CFA" w:rsidP="009C5BBC">
      <w:pPr>
        <w:pStyle w:val="ListParagraph"/>
        <w:numPr>
          <w:ilvl w:val="1"/>
          <w:numId w:val="1"/>
        </w:numPr>
      </w:pPr>
      <w:r>
        <w:t>Computer can’t handle VR, passed off to Nathan because his personal computer can.</w:t>
      </w:r>
    </w:p>
    <w:p w:rsidR="00C572C8" w:rsidRPr="009C5BBC" w:rsidRDefault="00C572C8" w:rsidP="008B69AB">
      <w:r w:rsidRPr="009C5BBC">
        <w:rPr>
          <w:b/>
        </w:rPr>
        <w:t>Nathan Hambley: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9C5BBC" w:rsidRDefault="00901CFA" w:rsidP="009C5BBC">
      <w:pPr>
        <w:pStyle w:val="ListParagraph"/>
        <w:numPr>
          <w:ilvl w:val="1"/>
          <w:numId w:val="1"/>
        </w:numPr>
      </w:pPr>
      <w:r>
        <w:t>Worked on targets a little bit more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901CFA" w:rsidP="00701D16">
      <w:pPr>
        <w:pStyle w:val="ListParagraph"/>
        <w:numPr>
          <w:ilvl w:val="1"/>
          <w:numId w:val="1"/>
        </w:numPr>
      </w:pPr>
      <w:r>
        <w:t>Main archery mechanic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8B69AB" w:rsidRPr="008B69AB" w:rsidRDefault="00494CDF" w:rsidP="008B69AB">
      <w:pPr>
        <w:pStyle w:val="ListParagraph"/>
        <w:numPr>
          <w:ilvl w:val="1"/>
          <w:numId w:val="1"/>
        </w:numPr>
        <w:rPr>
          <w:b/>
        </w:rPr>
      </w:pPr>
      <w:r>
        <w:t>None this week</w:t>
      </w:r>
    </w:p>
    <w:p w:rsidR="00C572C8" w:rsidRPr="008B69AB" w:rsidRDefault="00C572C8" w:rsidP="008B69AB">
      <w:pPr>
        <w:rPr>
          <w:b/>
        </w:rPr>
      </w:pPr>
      <w:r w:rsidRPr="008B69AB">
        <w:rPr>
          <w:b/>
        </w:rPr>
        <w:t>Conor Lilley: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8B69AB" w:rsidP="00701D16">
      <w:pPr>
        <w:pStyle w:val="ListParagraph"/>
        <w:numPr>
          <w:ilvl w:val="1"/>
          <w:numId w:val="1"/>
        </w:numPr>
      </w:pPr>
      <w:r>
        <w:t>Made a Score system</w:t>
      </w:r>
      <w:r w:rsidR="00901CFA">
        <w:t xml:space="preserve"> + Time system (if need be)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901CFA" w:rsidP="00701D16">
      <w:pPr>
        <w:pStyle w:val="ListParagraph"/>
        <w:numPr>
          <w:ilvl w:val="1"/>
          <w:numId w:val="1"/>
        </w:numPr>
      </w:pPr>
      <w:r>
        <w:t>TBA… Offered to help work on the archery mechanic w/ Nathan + ‘Beautifying’</w:t>
      </w:r>
      <w:bookmarkStart w:id="0" w:name="_GoBack"/>
      <w:bookmarkEnd w:id="0"/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901CFA" w:rsidP="00701D16">
      <w:pPr>
        <w:pStyle w:val="ListParagraph"/>
        <w:numPr>
          <w:ilvl w:val="1"/>
          <w:numId w:val="1"/>
        </w:numPr>
      </w:pPr>
      <w:r>
        <w:t>None yet</w:t>
      </w:r>
    </w:p>
    <w:p w:rsidR="00C572C8" w:rsidRPr="00C572C8" w:rsidRDefault="00C572C8"/>
    <w:sectPr w:rsidR="00C572C8" w:rsidRPr="00C5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13CE"/>
    <w:multiLevelType w:val="hybridMultilevel"/>
    <w:tmpl w:val="0E08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8"/>
    <w:rsid w:val="002644A8"/>
    <w:rsid w:val="00456222"/>
    <w:rsid w:val="00494CDF"/>
    <w:rsid w:val="006628EF"/>
    <w:rsid w:val="00701D16"/>
    <w:rsid w:val="008B69AB"/>
    <w:rsid w:val="00901CFA"/>
    <w:rsid w:val="009C5BBC"/>
    <w:rsid w:val="00C572C8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A526"/>
  <w15:chartTrackingRefBased/>
  <w15:docId w15:val="{A6C066E2-20D5-4F8E-BC13-F57F1DD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CB4CE68D</Template>
  <TotalTime>19</TotalTime>
  <Pages>1</Pages>
  <Words>81</Words>
  <Characters>463</Characters>
  <Application>Microsoft Office Word</Application>
  <DocSecurity>0</DocSecurity>
  <Lines>3</Lines>
  <Paragraphs>1</Paragraphs>
  <ScaleCrop>false</ScaleCrop>
  <Company>Rochester Institute of Technology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Hambley (RIT Student)</dc:creator>
  <cp:keywords/>
  <dc:description/>
  <cp:lastModifiedBy>Conor Lilley (RIT Student)</cp:lastModifiedBy>
  <cp:revision>9</cp:revision>
  <dcterms:created xsi:type="dcterms:W3CDTF">2019-04-01T16:06:00Z</dcterms:created>
  <dcterms:modified xsi:type="dcterms:W3CDTF">2019-04-10T15:57:00Z</dcterms:modified>
</cp:coreProperties>
</file>