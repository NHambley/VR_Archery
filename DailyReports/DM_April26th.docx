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44A8" w:rsidRDefault="00C572C8">
      <w:r>
        <w:t>Group C</w:t>
      </w:r>
    </w:p>
    <w:p w:rsidR="00C572C8" w:rsidRDefault="00C572C8">
      <w:r>
        <w:t xml:space="preserve">April </w:t>
      </w:r>
      <w:r w:rsidR="006E2B36">
        <w:t>2</w:t>
      </w:r>
      <w:r w:rsidR="00C873CD">
        <w:t>6</w:t>
      </w:r>
      <w:r>
        <w:t>, 2019</w:t>
      </w:r>
    </w:p>
    <w:p w:rsidR="00C572C8" w:rsidRPr="00701D16" w:rsidRDefault="00C572C8">
      <w:pPr>
        <w:rPr>
          <w:sz w:val="28"/>
        </w:rPr>
      </w:pPr>
      <w:r w:rsidRPr="00701D16">
        <w:rPr>
          <w:b/>
          <w:sz w:val="28"/>
          <w:u w:val="single"/>
        </w:rPr>
        <w:t>Member Report</w:t>
      </w:r>
    </w:p>
    <w:p w:rsidR="00C572C8" w:rsidRPr="003B0256" w:rsidRDefault="00C572C8">
      <w:pPr>
        <w:rPr>
          <w:b/>
        </w:rPr>
      </w:pPr>
      <w:r w:rsidRPr="00701D16">
        <w:rPr>
          <w:b/>
        </w:rPr>
        <w:t>Mitch Steffens:</w:t>
      </w:r>
      <w:r w:rsidR="003B0256">
        <w:rPr>
          <w:b/>
        </w:rPr>
        <w:t xml:space="preserve"> </w:t>
      </w:r>
    </w:p>
    <w:p w:rsidR="00701D16" w:rsidRDefault="00701D16" w:rsidP="00701D16">
      <w:pPr>
        <w:pStyle w:val="ListParagraph"/>
        <w:numPr>
          <w:ilvl w:val="0"/>
          <w:numId w:val="1"/>
        </w:numPr>
      </w:pPr>
      <w:r>
        <w:t>Worked on</w:t>
      </w:r>
    </w:p>
    <w:p w:rsidR="006E2B36" w:rsidRDefault="00C873CD" w:rsidP="006E2B36">
      <w:pPr>
        <w:pStyle w:val="ListParagraph"/>
        <w:numPr>
          <w:ilvl w:val="1"/>
          <w:numId w:val="1"/>
        </w:numPr>
      </w:pPr>
      <w:r>
        <w:t>Added more stuff to the scene</w:t>
      </w:r>
    </w:p>
    <w:p w:rsidR="00701D16" w:rsidRDefault="00701D16" w:rsidP="00701D16">
      <w:pPr>
        <w:pStyle w:val="ListParagraph"/>
        <w:numPr>
          <w:ilvl w:val="0"/>
          <w:numId w:val="1"/>
        </w:numPr>
      </w:pPr>
      <w:r>
        <w:t>Will Work on</w:t>
      </w:r>
    </w:p>
    <w:p w:rsidR="00701D16" w:rsidRDefault="00C873CD" w:rsidP="00701D16">
      <w:pPr>
        <w:pStyle w:val="ListParagraph"/>
        <w:numPr>
          <w:ilvl w:val="1"/>
          <w:numId w:val="1"/>
        </w:numPr>
      </w:pPr>
      <w:r>
        <w:t>Final touches to the scene</w:t>
      </w:r>
    </w:p>
    <w:p w:rsidR="009C5BBC" w:rsidRDefault="00701D16" w:rsidP="009C5BBC">
      <w:pPr>
        <w:pStyle w:val="ListParagraph"/>
        <w:numPr>
          <w:ilvl w:val="0"/>
          <w:numId w:val="1"/>
        </w:numPr>
      </w:pPr>
      <w:r>
        <w:t>Issues</w:t>
      </w:r>
    </w:p>
    <w:p w:rsidR="009C5BBC" w:rsidRPr="009C5BBC" w:rsidRDefault="006E2B36" w:rsidP="009C5BBC">
      <w:pPr>
        <w:pStyle w:val="ListParagraph"/>
        <w:numPr>
          <w:ilvl w:val="1"/>
          <w:numId w:val="1"/>
        </w:numPr>
      </w:pPr>
      <w:r>
        <w:t>Git conflicts</w:t>
      </w:r>
    </w:p>
    <w:p w:rsidR="00C572C8" w:rsidRPr="009C5BBC" w:rsidRDefault="00C572C8" w:rsidP="008B69AB">
      <w:r w:rsidRPr="009C5BBC">
        <w:rPr>
          <w:b/>
        </w:rPr>
        <w:t xml:space="preserve">Nathan </w:t>
      </w:r>
      <w:proofErr w:type="spellStart"/>
      <w:r w:rsidRPr="009C5BBC">
        <w:rPr>
          <w:b/>
        </w:rPr>
        <w:t>Hambley</w:t>
      </w:r>
      <w:proofErr w:type="spellEnd"/>
      <w:r w:rsidRPr="009C5BBC">
        <w:rPr>
          <w:b/>
        </w:rPr>
        <w:t>:</w:t>
      </w:r>
      <w:r w:rsidR="00C873CD">
        <w:rPr>
          <w:b/>
        </w:rPr>
        <w:t xml:space="preserve"> (ABSENT)</w:t>
      </w:r>
    </w:p>
    <w:p w:rsidR="00701D16" w:rsidRDefault="00701D16" w:rsidP="00701D16">
      <w:pPr>
        <w:pStyle w:val="ListParagraph"/>
        <w:numPr>
          <w:ilvl w:val="0"/>
          <w:numId w:val="1"/>
        </w:numPr>
      </w:pPr>
      <w:r>
        <w:t>Worked on</w:t>
      </w:r>
    </w:p>
    <w:p w:rsidR="00C873CD" w:rsidRDefault="00C873CD" w:rsidP="00C873CD">
      <w:pPr>
        <w:pStyle w:val="ListParagraph"/>
        <w:numPr>
          <w:ilvl w:val="1"/>
          <w:numId w:val="1"/>
        </w:numPr>
      </w:pPr>
      <w:r>
        <w:t>Not sure, absent</w:t>
      </w:r>
    </w:p>
    <w:p w:rsidR="00701D16" w:rsidRDefault="00701D16" w:rsidP="00701D16">
      <w:pPr>
        <w:pStyle w:val="ListParagraph"/>
        <w:numPr>
          <w:ilvl w:val="0"/>
          <w:numId w:val="1"/>
        </w:numPr>
      </w:pPr>
      <w:r>
        <w:t>Will Work on</w:t>
      </w:r>
    </w:p>
    <w:p w:rsidR="00701D16" w:rsidRDefault="00C873CD" w:rsidP="00701D16">
      <w:pPr>
        <w:pStyle w:val="ListParagraph"/>
        <w:numPr>
          <w:ilvl w:val="1"/>
          <w:numId w:val="1"/>
        </w:numPr>
      </w:pPr>
      <w:r>
        <w:t>Main menu + game over screen</w:t>
      </w:r>
      <w:bookmarkStart w:id="0" w:name="_GoBack"/>
      <w:bookmarkEnd w:id="0"/>
    </w:p>
    <w:p w:rsidR="00701D16" w:rsidRDefault="00701D16" w:rsidP="00701D16">
      <w:pPr>
        <w:pStyle w:val="ListParagraph"/>
        <w:numPr>
          <w:ilvl w:val="0"/>
          <w:numId w:val="1"/>
        </w:numPr>
      </w:pPr>
      <w:r>
        <w:t>Issues</w:t>
      </w:r>
    </w:p>
    <w:p w:rsidR="00C873CD" w:rsidRDefault="00C873CD" w:rsidP="00C873CD">
      <w:pPr>
        <w:pStyle w:val="ListParagraph"/>
        <w:numPr>
          <w:ilvl w:val="1"/>
          <w:numId w:val="1"/>
        </w:numPr>
      </w:pPr>
      <w:r>
        <w:t>none</w:t>
      </w:r>
    </w:p>
    <w:p w:rsidR="00C572C8" w:rsidRPr="008B69AB" w:rsidRDefault="00C572C8" w:rsidP="008B69AB">
      <w:pPr>
        <w:rPr>
          <w:b/>
        </w:rPr>
      </w:pPr>
      <w:r w:rsidRPr="008B69AB">
        <w:rPr>
          <w:b/>
        </w:rPr>
        <w:t>Conor Lilley:</w:t>
      </w:r>
    </w:p>
    <w:p w:rsidR="00701D16" w:rsidRDefault="00701D16" w:rsidP="00701D16">
      <w:pPr>
        <w:pStyle w:val="ListParagraph"/>
        <w:numPr>
          <w:ilvl w:val="0"/>
          <w:numId w:val="1"/>
        </w:numPr>
      </w:pPr>
      <w:r>
        <w:t>Worked on</w:t>
      </w:r>
    </w:p>
    <w:p w:rsidR="00701D16" w:rsidRDefault="00C873CD" w:rsidP="00701D16">
      <w:pPr>
        <w:pStyle w:val="ListParagraph"/>
        <w:numPr>
          <w:ilvl w:val="1"/>
          <w:numId w:val="1"/>
        </w:numPr>
      </w:pPr>
      <w:r>
        <w:t>Sound</w:t>
      </w:r>
    </w:p>
    <w:p w:rsidR="00701D16" w:rsidRDefault="00701D16" w:rsidP="00701D16">
      <w:pPr>
        <w:pStyle w:val="ListParagraph"/>
        <w:numPr>
          <w:ilvl w:val="0"/>
          <w:numId w:val="1"/>
        </w:numPr>
      </w:pPr>
      <w:r>
        <w:t>Will Work on</w:t>
      </w:r>
    </w:p>
    <w:p w:rsidR="00701D16" w:rsidRDefault="00C873CD" w:rsidP="00701D16">
      <w:pPr>
        <w:pStyle w:val="ListParagraph"/>
        <w:numPr>
          <w:ilvl w:val="1"/>
          <w:numId w:val="1"/>
        </w:numPr>
      </w:pPr>
      <w:r>
        <w:t>Final touches + more sounds</w:t>
      </w:r>
    </w:p>
    <w:p w:rsidR="00701D16" w:rsidRDefault="00701D16" w:rsidP="00701D16">
      <w:pPr>
        <w:pStyle w:val="ListParagraph"/>
        <w:numPr>
          <w:ilvl w:val="0"/>
          <w:numId w:val="1"/>
        </w:numPr>
      </w:pPr>
      <w:r>
        <w:t>Issues</w:t>
      </w:r>
    </w:p>
    <w:p w:rsidR="00701D16" w:rsidRDefault="004E3BA0" w:rsidP="00701D16">
      <w:pPr>
        <w:pStyle w:val="ListParagraph"/>
        <w:numPr>
          <w:ilvl w:val="1"/>
          <w:numId w:val="1"/>
        </w:numPr>
      </w:pPr>
      <w:r>
        <w:t>None</w:t>
      </w:r>
    </w:p>
    <w:p w:rsidR="00C572C8" w:rsidRPr="00C572C8" w:rsidRDefault="00C572C8"/>
    <w:sectPr w:rsidR="00C572C8" w:rsidRPr="00C57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E313CE"/>
    <w:multiLevelType w:val="hybridMultilevel"/>
    <w:tmpl w:val="0E08B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2C8"/>
    <w:rsid w:val="001067E4"/>
    <w:rsid w:val="00242AAE"/>
    <w:rsid w:val="002644A8"/>
    <w:rsid w:val="003513FB"/>
    <w:rsid w:val="003B0256"/>
    <w:rsid w:val="003E1488"/>
    <w:rsid w:val="00456222"/>
    <w:rsid w:val="00494CDF"/>
    <w:rsid w:val="004E3BA0"/>
    <w:rsid w:val="006628EF"/>
    <w:rsid w:val="006E2B36"/>
    <w:rsid w:val="00701D16"/>
    <w:rsid w:val="008A1700"/>
    <w:rsid w:val="008B69AB"/>
    <w:rsid w:val="00901CFA"/>
    <w:rsid w:val="009C5BBC"/>
    <w:rsid w:val="00BD6D8B"/>
    <w:rsid w:val="00C572C8"/>
    <w:rsid w:val="00C6768F"/>
    <w:rsid w:val="00C873CD"/>
    <w:rsid w:val="00C87A5E"/>
    <w:rsid w:val="00EE2714"/>
    <w:rsid w:val="00F6120F"/>
    <w:rsid w:val="00FD0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01AC1"/>
  <w15:chartTrackingRefBased/>
  <w15:docId w15:val="{A6C066E2-20D5-4F8E-BC13-F57F1DDAB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D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491623E8</Template>
  <TotalTime>47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 Steffens (RIT Student)</dc:creator>
  <cp:keywords/>
  <dc:description/>
  <cp:lastModifiedBy>Conor Lilley (RIT Student)</cp:lastModifiedBy>
  <cp:revision>22</cp:revision>
  <dcterms:created xsi:type="dcterms:W3CDTF">2019-04-01T16:06:00Z</dcterms:created>
  <dcterms:modified xsi:type="dcterms:W3CDTF">2019-04-26T15:59:00Z</dcterms:modified>
</cp:coreProperties>
</file>