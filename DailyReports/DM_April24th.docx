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6E2B36">
        <w:t>24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3B0256" w:rsidRDefault="00C572C8">
      <w:pPr>
        <w:rPr>
          <w:b/>
        </w:rPr>
      </w:pPr>
      <w:r w:rsidRPr="00701D16">
        <w:rPr>
          <w:b/>
        </w:rPr>
        <w:t>Mitch Steffens:</w:t>
      </w:r>
      <w:r w:rsidR="003B0256">
        <w:rPr>
          <w:b/>
        </w:rPr>
        <w:t xml:space="preserve"> 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6E2B36" w:rsidRDefault="006E2B36" w:rsidP="006E2B36">
      <w:pPr>
        <w:pStyle w:val="ListParagraph"/>
        <w:numPr>
          <w:ilvl w:val="1"/>
          <w:numId w:val="1"/>
        </w:numPr>
      </w:pPr>
      <w:r>
        <w:t>Added more target types, and added the target functionality to the rest of the non-dummy targets.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6E2B36" w:rsidP="00701D16">
      <w:pPr>
        <w:pStyle w:val="ListParagraph"/>
        <w:numPr>
          <w:ilvl w:val="1"/>
          <w:numId w:val="1"/>
        </w:numPr>
      </w:pPr>
      <w:r>
        <w:t>Scene and more target interactions/bug fixing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6E2B36" w:rsidP="009C5BBC">
      <w:pPr>
        <w:pStyle w:val="ListParagraph"/>
        <w:numPr>
          <w:ilvl w:val="1"/>
          <w:numId w:val="1"/>
        </w:numPr>
      </w:pPr>
      <w:r>
        <w:t>Git conflicts</w:t>
      </w: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6E2B36" w:rsidP="009C5BBC">
      <w:pPr>
        <w:pStyle w:val="ListParagraph"/>
        <w:numPr>
          <w:ilvl w:val="1"/>
          <w:numId w:val="1"/>
        </w:numPr>
      </w:pPr>
      <w:r>
        <w:t>Changed UI to be a billboard in the play-space rather than just floating text.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6E2B36" w:rsidP="00701D16">
      <w:pPr>
        <w:pStyle w:val="ListParagraph"/>
        <w:numPr>
          <w:ilvl w:val="1"/>
          <w:numId w:val="1"/>
        </w:numPr>
      </w:pPr>
      <w:r>
        <w:t>Custom inputs, so we can use our own bow code, fixing git conflicts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F6120F" w:rsidRDefault="006E2B36" w:rsidP="008B69AB">
      <w:pPr>
        <w:pStyle w:val="ListParagraph"/>
        <w:numPr>
          <w:ilvl w:val="1"/>
          <w:numId w:val="1"/>
        </w:numPr>
      </w:pPr>
      <w:r>
        <w:t>Git conflicts</w:t>
      </w:r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Testing score + time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3513FB" w:rsidP="00701D16">
      <w:pPr>
        <w:pStyle w:val="ListParagraph"/>
        <w:numPr>
          <w:ilvl w:val="1"/>
          <w:numId w:val="1"/>
        </w:numPr>
      </w:pPr>
      <w:r>
        <w:t>Collisions + time management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4E3BA0" w:rsidP="00701D16">
      <w:pPr>
        <w:pStyle w:val="ListParagraph"/>
        <w:numPr>
          <w:ilvl w:val="1"/>
          <w:numId w:val="1"/>
        </w:numPr>
      </w:pPr>
      <w:r>
        <w:t>None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1067E4"/>
    <w:rsid w:val="00242AAE"/>
    <w:rsid w:val="002644A8"/>
    <w:rsid w:val="003513FB"/>
    <w:rsid w:val="003B0256"/>
    <w:rsid w:val="003E1488"/>
    <w:rsid w:val="00456222"/>
    <w:rsid w:val="00494CDF"/>
    <w:rsid w:val="004E3BA0"/>
    <w:rsid w:val="006628EF"/>
    <w:rsid w:val="006E2B36"/>
    <w:rsid w:val="00701D16"/>
    <w:rsid w:val="008A1700"/>
    <w:rsid w:val="008B69AB"/>
    <w:rsid w:val="00901CFA"/>
    <w:rsid w:val="009C5BBC"/>
    <w:rsid w:val="00BD6D8B"/>
    <w:rsid w:val="00C572C8"/>
    <w:rsid w:val="00C6768F"/>
    <w:rsid w:val="00C87A5E"/>
    <w:rsid w:val="00EE2714"/>
    <w:rsid w:val="00F6120F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C6B0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5D1660F9</Template>
  <TotalTime>45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Steffens (RIT Student)</dc:creator>
  <cp:keywords/>
  <dc:description/>
  <cp:lastModifiedBy>Mitch Steffens (RIT Student)</cp:lastModifiedBy>
  <cp:revision>21</cp:revision>
  <dcterms:created xsi:type="dcterms:W3CDTF">2019-04-01T16:06:00Z</dcterms:created>
  <dcterms:modified xsi:type="dcterms:W3CDTF">2019-04-24T16:13:00Z</dcterms:modified>
</cp:coreProperties>
</file>